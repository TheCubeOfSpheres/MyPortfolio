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1171C11" w14:textId="77777777" w:rsidTr="001B2ABD">
        <w:trPr>
          <w:trHeight w:val="4410"/>
        </w:trPr>
        <w:tc>
          <w:tcPr>
            <w:tcW w:w="3600" w:type="dxa"/>
            <w:vAlign w:val="bottom"/>
          </w:tcPr>
          <w:p w14:paraId="548A57B5" w14:textId="77777777" w:rsidR="001B2ABD" w:rsidRDefault="00D232FD" w:rsidP="001B2ABD">
            <w:pPr>
              <w:tabs>
                <w:tab w:val="left" w:pos="990"/>
              </w:tabs>
              <w:jc w:val="center"/>
            </w:pPr>
            <w:bookmarkStart w:id="0" w:name="_GoBack"/>
            <w:bookmarkEnd w:id="0"/>
            <w:r>
              <w:rPr>
                <w:noProof/>
                <w:lang w:eastAsia="en-US"/>
              </w:rPr>
              <w:drawing>
                <wp:inline distT="0" distB="0" distL="0" distR="0" wp14:anchorId="7D823834" wp14:editId="30723C0F">
                  <wp:extent cx="20383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be.png"/>
                          <pic:cNvPicPr/>
                        </pic:nvPicPr>
                        <pic:blipFill>
                          <a:blip r:embed="rId11">
                            <a:extLst>
                              <a:ext uri="{28A0092B-C50C-407E-A947-70E740481C1C}">
                                <a14:useLocalDpi xmlns:a14="http://schemas.microsoft.com/office/drawing/2010/main" val="0"/>
                              </a:ext>
                            </a:extLst>
                          </a:blip>
                          <a:stretch>
                            <a:fillRect/>
                          </a:stretch>
                        </pic:blipFill>
                        <pic:spPr>
                          <a:xfrm>
                            <a:off x="0" y="0"/>
                            <a:ext cx="2063917" cy="2131428"/>
                          </a:xfrm>
                          <a:prstGeom prst="rect">
                            <a:avLst/>
                          </a:prstGeom>
                        </pic:spPr>
                      </pic:pic>
                    </a:graphicData>
                  </a:graphic>
                </wp:inline>
              </w:drawing>
            </w:r>
          </w:p>
        </w:tc>
        <w:tc>
          <w:tcPr>
            <w:tcW w:w="720" w:type="dxa"/>
          </w:tcPr>
          <w:p w14:paraId="5A538C46" w14:textId="77777777" w:rsidR="001B2ABD" w:rsidRDefault="001B2ABD" w:rsidP="000C45FF">
            <w:pPr>
              <w:tabs>
                <w:tab w:val="left" w:pos="990"/>
              </w:tabs>
            </w:pPr>
          </w:p>
        </w:tc>
        <w:tc>
          <w:tcPr>
            <w:tcW w:w="6470" w:type="dxa"/>
            <w:vAlign w:val="bottom"/>
          </w:tcPr>
          <w:p w14:paraId="52394B3F" w14:textId="77777777" w:rsidR="001B2ABD" w:rsidRPr="009F5482" w:rsidRDefault="005C3674" w:rsidP="001B2ABD">
            <w:pPr>
              <w:pStyle w:val="Title"/>
              <w:rPr>
                <w:rFonts w:ascii="Centaur" w:hAnsi="Centaur"/>
                <w:sz w:val="48"/>
                <w:szCs w:val="48"/>
              </w:rPr>
            </w:pPr>
            <w:r w:rsidRPr="009F5482">
              <w:rPr>
                <w:rFonts w:ascii="Centaur" w:hAnsi="Centaur"/>
                <w:sz w:val="48"/>
                <w:szCs w:val="48"/>
              </w:rPr>
              <w:t>Joseph JaMES</w:t>
            </w:r>
          </w:p>
          <w:p w14:paraId="7B08865A" w14:textId="6A3D0C38" w:rsidR="001B2ABD" w:rsidRPr="003D151E" w:rsidRDefault="00E23A8E" w:rsidP="005C3674">
            <w:pPr>
              <w:pStyle w:val="Subtitle"/>
              <w:rPr>
                <w:rFonts w:ascii="Centaur" w:hAnsi="Centaur"/>
              </w:rPr>
            </w:pPr>
            <w:r w:rsidRPr="00145771">
              <w:rPr>
                <w:rFonts w:ascii="Centaur" w:hAnsi="Centaur"/>
                <w:spacing w:val="0"/>
                <w:w w:val="69"/>
              </w:rPr>
              <w:t>Junior Software Develope</w:t>
            </w:r>
            <w:r w:rsidRPr="00145771">
              <w:rPr>
                <w:rFonts w:ascii="Centaur" w:hAnsi="Centaur"/>
                <w:spacing w:val="29"/>
                <w:w w:val="69"/>
              </w:rPr>
              <w:t>r</w:t>
            </w:r>
          </w:p>
        </w:tc>
      </w:tr>
      <w:tr w:rsidR="001B2ABD" w14:paraId="771D22BD" w14:textId="77777777" w:rsidTr="001B2ABD">
        <w:tc>
          <w:tcPr>
            <w:tcW w:w="3600" w:type="dxa"/>
          </w:tcPr>
          <w:sdt>
            <w:sdtPr>
              <w:id w:val="-1711873194"/>
              <w:placeholder>
                <w:docPart w:val="358C59289FAA40F98B763F9DC30A3821"/>
              </w:placeholder>
              <w:temporary/>
              <w:showingPlcHdr/>
              <w15:appearance w15:val="hidden"/>
            </w:sdtPr>
            <w:sdtEndPr/>
            <w:sdtContent>
              <w:p w14:paraId="3E9C64E9" w14:textId="77777777" w:rsidR="001B2ABD" w:rsidRDefault="00036450" w:rsidP="00036450">
                <w:pPr>
                  <w:pStyle w:val="Heading3"/>
                </w:pPr>
                <w:r w:rsidRPr="00D5459D">
                  <w:t>Profile</w:t>
                </w:r>
              </w:p>
            </w:sdtContent>
          </w:sdt>
          <w:p w14:paraId="10D802FB" w14:textId="6C5E31BB" w:rsidR="00036450" w:rsidRPr="005C3674" w:rsidRDefault="005C3674" w:rsidP="00036450">
            <w:pPr>
              <w:rPr>
                <w:rFonts w:ascii="Centaur" w:hAnsi="Centaur"/>
              </w:rPr>
            </w:pPr>
            <w:r w:rsidRPr="005C3674">
              <w:rPr>
                <w:rFonts w:ascii="Centaur" w:hAnsi="Centaur" w:cs="Aharoni"/>
                <w:i/>
                <w:iCs/>
                <w:color w:val="000000"/>
                <w:sz w:val="22"/>
              </w:rPr>
              <w:t xml:space="preserve">I am a self-taught programmer and aspiring software engineer.  Over the last </w:t>
            </w:r>
            <w:r w:rsidR="0067112E">
              <w:rPr>
                <w:rFonts w:ascii="Centaur" w:hAnsi="Centaur" w:cs="Aharoni"/>
                <w:i/>
                <w:iCs/>
                <w:color w:val="000000"/>
                <w:sz w:val="22"/>
              </w:rPr>
              <w:t>three</w:t>
            </w:r>
            <w:r w:rsidRPr="005C3674">
              <w:rPr>
                <w:rFonts w:ascii="Centaur" w:hAnsi="Centaur" w:cs="Aharoni"/>
                <w:i/>
                <w:iCs/>
                <w:color w:val="000000"/>
                <w:sz w:val="22"/>
              </w:rPr>
              <w:t xml:space="preserve"> years I learned the fundamental concepts of programming by studying JavaScript and related tools such as CSS, Node.js and HTML</w:t>
            </w:r>
            <w:r w:rsidR="0067112E">
              <w:rPr>
                <w:rFonts w:ascii="Centaur" w:hAnsi="Centaur" w:cs="Aharoni"/>
                <w:i/>
                <w:iCs/>
                <w:color w:val="000000"/>
                <w:sz w:val="22"/>
              </w:rPr>
              <w:t xml:space="preserve">.  I expanded </w:t>
            </w:r>
            <w:r w:rsidR="00522311">
              <w:rPr>
                <w:rFonts w:ascii="Centaur" w:hAnsi="Centaur" w:cs="Aharoni"/>
                <w:i/>
                <w:iCs/>
                <w:color w:val="000000"/>
                <w:sz w:val="22"/>
              </w:rPr>
              <w:t>m</w:t>
            </w:r>
            <w:r w:rsidR="0067112E">
              <w:rPr>
                <w:rFonts w:ascii="Centaur" w:hAnsi="Centaur" w:cs="Aharoni"/>
                <w:i/>
                <w:iCs/>
                <w:color w:val="000000"/>
                <w:sz w:val="22"/>
              </w:rPr>
              <w:t>y skillset by becoming AWS Certified Solutions Architect and learning Python.</w:t>
            </w:r>
            <w:r w:rsidR="0067112E" w:rsidRPr="005C3674">
              <w:rPr>
                <w:rFonts w:ascii="Centaur" w:hAnsi="Centaur" w:cs="Aharoni"/>
                <w:i/>
                <w:iCs/>
                <w:color w:val="000000"/>
                <w:sz w:val="22"/>
              </w:rPr>
              <w:t xml:space="preserve"> </w:t>
            </w:r>
            <w:r w:rsidR="00F02C8F">
              <w:rPr>
                <w:rFonts w:ascii="Centaur" w:hAnsi="Centaur" w:cs="Aharoni"/>
                <w:i/>
                <w:iCs/>
                <w:color w:val="000000"/>
                <w:sz w:val="22"/>
              </w:rPr>
              <w:t xml:space="preserve"> </w:t>
            </w:r>
            <w:r w:rsidR="0067112E">
              <w:rPr>
                <w:rFonts w:ascii="Centaur" w:hAnsi="Centaur" w:cs="Aharoni"/>
                <w:i/>
                <w:iCs/>
                <w:color w:val="000000"/>
                <w:sz w:val="22"/>
              </w:rPr>
              <w:t xml:space="preserve"> </w:t>
            </w:r>
            <w:r w:rsidRPr="005C3674">
              <w:rPr>
                <w:rFonts w:ascii="Centaur" w:hAnsi="Centaur" w:cs="Aharoni"/>
                <w:i/>
                <w:iCs/>
                <w:color w:val="000000"/>
                <w:sz w:val="22"/>
              </w:rPr>
              <w:t xml:space="preserve">From </w:t>
            </w:r>
            <w:r w:rsidR="00F57687">
              <w:rPr>
                <w:rFonts w:ascii="Centaur" w:hAnsi="Centaur" w:cs="Aharoni"/>
                <w:i/>
                <w:iCs/>
                <w:color w:val="000000"/>
                <w:sz w:val="22"/>
              </w:rPr>
              <w:t>m</w:t>
            </w:r>
            <w:r w:rsidR="00820E85">
              <w:rPr>
                <w:rFonts w:ascii="Centaur" w:hAnsi="Centaur" w:cs="Aharoni"/>
                <w:i/>
                <w:iCs/>
                <w:color w:val="000000"/>
                <w:sz w:val="22"/>
              </w:rPr>
              <w:t xml:space="preserve">y </w:t>
            </w:r>
            <w:r w:rsidRPr="005C3674">
              <w:rPr>
                <w:rFonts w:ascii="Centaur" w:hAnsi="Centaur" w:cs="Aharoni"/>
                <w:i/>
                <w:iCs/>
                <w:color w:val="000000"/>
                <w:sz w:val="22"/>
              </w:rPr>
              <w:t>studies I came to understand, that with good process and communication, any code base can be systematically broken down into its simplest components, understood with precision, and then optimized for efficiency and expanded capability</w:t>
            </w:r>
            <w:r w:rsidR="00F02C8F">
              <w:rPr>
                <w:rFonts w:ascii="Centaur" w:hAnsi="Centaur" w:cs="Aharoni"/>
                <w:i/>
                <w:iCs/>
                <w:color w:val="000000"/>
                <w:sz w:val="22"/>
              </w:rPr>
              <w:t>.</w:t>
            </w:r>
            <w:r w:rsidRPr="005C3674">
              <w:rPr>
                <w:rFonts w:ascii="Centaur" w:hAnsi="Centaur" w:cs="Proxima Nova"/>
                <w:i/>
                <w:iCs/>
                <w:color w:val="000000"/>
                <w:sz w:val="22"/>
              </w:rPr>
              <w:t xml:space="preserve"> </w:t>
            </w:r>
          </w:p>
          <w:p w14:paraId="49F723D6" w14:textId="77777777" w:rsidR="00036450" w:rsidRDefault="00036450" w:rsidP="00036450"/>
          <w:sdt>
            <w:sdtPr>
              <w:id w:val="-1954003311"/>
              <w:placeholder>
                <w:docPart w:val="052E695ECE1046ED8C161B92656509B2"/>
              </w:placeholder>
              <w:temporary/>
              <w:showingPlcHdr/>
              <w15:appearance w15:val="hidden"/>
            </w:sdtPr>
            <w:sdtEndPr/>
            <w:sdtContent>
              <w:p w14:paraId="29269B9D" w14:textId="77777777" w:rsidR="00036450" w:rsidRDefault="004813B3" w:rsidP="00036450">
                <w:pPr>
                  <w:pStyle w:val="Heading3"/>
                </w:pPr>
                <w:r w:rsidRPr="00036450">
                  <w:t>CONTACT</w:t>
                </w:r>
              </w:p>
            </w:sdtContent>
          </w:sdt>
          <w:sdt>
            <w:sdtPr>
              <w:id w:val="1111563247"/>
              <w:placeholder>
                <w:docPart w:val="141AEB127BE547EFA0563D9F44C326DF"/>
              </w:placeholder>
              <w:temporary/>
              <w:showingPlcHdr/>
              <w15:appearance w15:val="hidden"/>
            </w:sdtPr>
            <w:sdtEndPr/>
            <w:sdtContent>
              <w:p w14:paraId="492CABD4" w14:textId="77777777" w:rsidR="004D3011" w:rsidRDefault="004D3011" w:rsidP="004D3011">
                <w:r w:rsidRPr="004D3011">
                  <w:t>PHONE:</w:t>
                </w:r>
              </w:p>
            </w:sdtContent>
          </w:sdt>
          <w:p w14:paraId="51C8BD08" w14:textId="77777777" w:rsidR="004D3011" w:rsidRDefault="005C3674" w:rsidP="004D3011">
            <w:r>
              <w:t>305-283-9503</w:t>
            </w:r>
          </w:p>
          <w:p w14:paraId="1D08ADA8" w14:textId="77777777" w:rsidR="004D3011" w:rsidRPr="004D3011" w:rsidRDefault="004D3011" w:rsidP="004D3011"/>
          <w:sdt>
            <w:sdtPr>
              <w:id w:val="67859272"/>
              <w:placeholder>
                <w:docPart w:val="C054FD399E3E4507AF70E94C5008C6C5"/>
              </w:placeholder>
              <w:temporary/>
              <w:showingPlcHdr/>
              <w15:appearance w15:val="hidden"/>
            </w:sdtPr>
            <w:sdtEndPr/>
            <w:sdtContent>
              <w:p w14:paraId="70FAC006" w14:textId="77777777" w:rsidR="004D3011" w:rsidRDefault="004D3011" w:rsidP="004D3011">
                <w:r w:rsidRPr="004D3011">
                  <w:t>WEBSITE:</w:t>
                </w:r>
              </w:p>
            </w:sdtContent>
          </w:sdt>
          <w:p w14:paraId="5EA596A5" w14:textId="4C10C380" w:rsidR="004D3011" w:rsidRPr="0063369F" w:rsidRDefault="0063369F" w:rsidP="004D3011">
            <w:pPr>
              <w:rPr>
                <w:rStyle w:val="Hyperlink"/>
              </w:rPr>
            </w:pPr>
            <w:r>
              <w:fldChar w:fldCharType="begin"/>
            </w:r>
            <w:r>
              <w:instrText xml:space="preserve"> HYPERLINK "http://portfolio.architectsandbox.net" </w:instrText>
            </w:r>
            <w:r>
              <w:fldChar w:fldCharType="separate"/>
            </w:r>
            <w:r w:rsidR="00D71F5C" w:rsidRPr="0063369F">
              <w:rPr>
                <w:rStyle w:val="Hyperlink"/>
              </w:rPr>
              <w:t>portfolio.architectsandbox.net</w:t>
            </w:r>
          </w:p>
          <w:p w14:paraId="11912A83" w14:textId="5D43AEBF" w:rsidR="004D3011" w:rsidRDefault="0063369F" w:rsidP="004D3011">
            <w:r>
              <w:fldChar w:fldCharType="end"/>
            </w:r>
          </w:p>
          <w:sdt>
            <w:sdtPr>
              <w:id w:val="-240260293"/>
              <w:placeholder>
                <w:docPart w:val="014AEA2141084BAA909A6194A76E0C76"/>
              </w:placeholder>
              <w:temporary/>
              <w:showingPlcHdr/>
              <w15:appearance w15:val="hidden"/>
            </w:sdtPr>
            <w:sdtEndPr/>
            <w:sdtContent>
              <w:p w14:paraId="09188CA7" w14:textId="77777777" w:rsidR="004D3011" w:rsidRDefault="004D3011" w:rsidP="004D3011">
                <w:r w:rsidRPr="004D3011">
                  <w:t>EMAIL:</w:t>
                </w:r>
              </w:p>
            </w:sdtContent>
          </w:sdt>
          <w:p w14:paraId="0DD8AAD4" w14:textId="77777777" w:rsidR="00036450" w:rsidRPr="00E4381A" w:rsidRDefault="005C3674" w:rsidP="004D3011">
            <w:pPr>
              <w:rPr>
                <w:rStyle w:val="Hyperlink"/>
              </w:rPr>
            </w:pPr>
            <w:r>
              <w:t>theCubeOfSpheres@gmail.com</w:t>
            </w:r>
          </w:p>
          <w:sdt>
            <w:sdtPr>
              <w:id w:val="-1444214663"/>
              <w:placeholder>
                <w:docPart w:val="636F05503DA8416DB33264FAD194DA8D"/>
              </w:placeholder>
              <w:temporary/>
              <w:showingPlcHdr/>
              <w15:appearance w15:val="hidden"/>
            </w:sdtPr>
            <w:sdtEndPr/>
            <w:sdtContent>
              <w:p w14:paraId="4C1E376B" w14:textId="77777777" w:rsidR="004D3011" w:rsidRDefault="002400EB" w:rsidP="004D3011">
                <w:pPr>
                  <w:pStyle w:val="Heading3"/>
                </w:pPr>
                <w:r w:rsidRPr="004D3011">
                  <w:t>HOBBIES</w:t>
                </w:r>
              </w:p>
            </w:sdtContent>
          </w:sdt>
          <w:p w14:paraId="3E40EAC0" w14:textId="77777777" w:rsidR="004D3011" w:rsidRDefault="00F47F8D" w:rsidP="004D3011">
            <w:r>
              <w:t>Mycology</w:t>
            </w:r>
          </w:p>
          <w:p w14:paraId="5B7A8A49" w14:textId="77777777" w:rsidR="004D3011" w:rsidRDefault="00F47F8D" w:rsidP="004D3011">
            <w:r>
              <w:t>Botany</w:t>
            </w:r>
          </w:p>
          <w:p w14:paraId="0717F7C0" w14:textId="77777777" w:rsidR="004D3011" w:rsidRPr="004D3011" w:rsidRDefault="00F47F8D" w:rsidP="00F47F8D">
            <w:r>
              <w:t>Science Fiction</w:t>
            </w:r>
          </w:p>
        </w:tc>
        <w:tc>
          <w:tcPr>
            <w:tcW w:w="720" w:type="dxa"/>
          </w:tcPr>
          <w:p w14:paraId="3D884370" w14:textId="77777777" w:rsidR="001B2ABD" w:rsidRDefault="001B2ABD" w:rsidP="000C45FF">
            <w:pPr>
              <w:tabs>
                <w:tab w:val="left" w:pos="990"/>
              </w:tabs>
            </w:pPr>
          </w:p>
        </w:tc>
        <w:tc>
          <w:tcPr>
            <w:tcW w:w="6470" w:type="dxa"/>
          </w:tcPr>
          <w:p w14:paraId="2F8FEC7E" w14:textId="15F30C17" w:rsidR="001B2ABD" w:rsidRPr="003D151E" w:rsidRDefault="00F47F8D" w:rsidP="00036450">
            <w:pPr>
              <w:pStyle w:val="Heading2"/>
              <w:rPr>
                <w:rFonts w:ascii="Centaur" w:hAnsi="Centaur"/>
              </w:rPr>
            </w:pPr>
            <w:r w:rsidRPr="003D151E">
              <w:rPr>
                <w:rFonts w:ascii="Centaur" w:hAnsi="Centaur"/>
              </w:rPr>
              <w:t>Where I’ve Learned</w:t>
            </w:r>
          </w:p>
          <w:p w14:paraId="3F705838" w14:textId="17C1C8E1" w:rsidR="00036450" w:rsidRPr="00C52C4F" w:rsidRDefault="00F47F8D" w:rsidP="00036450">
            <w:pPr>
              <w:rPr>
                <w:rFonts w:ascii="Centaur" w:hAnsi="Centaur"/>
                <w:bCs/>
              </w:rPr>
            </w:pPr>
            <w:r w:rsidRPr="003D151E">
              <w:rPr>
                <w:rFonts w:ascii="Centaur" w:hAnsi="Centaur"/>
                <w:b/>
              </w:rPr>
              <w:t>Florida International University</w:t>
            </w:r>
            <w:r w:rsidR="00C52C4F">
              <w:rPr>
                <w:rFonts w:ascii="Centaur" w:hAnsi="Centaur"/>
                <w:b/>
              </w:rPr>
              <w:br/>
            </w:r>
            <w:r w:rsidR="00C52C4F">
              <w:rPr>
                <w:rFonts w:ascii="Centaur" w:hAnsi="Centaur"/>
                <w:bCs/>
              </w:rPr>
              <w:t>2004-2008, Bachelor of Arts in Philosophy</w:t>
            </w:r>
          </w:p>
          <w:p w14:paraId="15823472" w14:textId="1127B7C1" w:rsidR="006D00E9" w:rsidRPr="003D151E" w:rsidRDefault="00DC21F3" w:rsidP="006D00E9">
            <w:pPr>
              <w:pStyle w:val="Heading2"/>
              <w:rPr>
                <w:rFonts w:ascii="Centaur" w:hAnsi="Centaur"/>
              </w:rPr>
            </w:pPr>
            <w:r>
              <w:rPr>
                <w:rFonts w:ascii="Centaur" w:hAnsi="Centaur"/>
              </w:rPr>
              <w:t>Value I Bring As A PROGRAMMEr</w:t>
            </w:r>
          </w:p>
          <w:p w14:paraId="2D92B34E" w14:textId="77777777" w:rsidR="004D3BA9" w:rsidRPr="00D71F5C" w:rsidRDefault="00B6742F" w:rsidP="004D3BA9">
            <w:pPr>
              <w:pStyle w:val="Date"/>
              <w:numPr>
                <w:ilvl w:val="0"/>
                <w:numId w:val="2"/>
              </w:numPr>
              <w:rPr>
                <w:rFonts w:ascii="Centaur" w:hAnsi="Centaur"/>
                <w:sz w:val="20"/>
                <w:szCs w:val="20"/>
              </w:rPr>
            </w:pPr>
            <w:hyperlink r:id="rId12" w:history="1">
              <w:r w:rsidR="00D33D05" w:rsidRPr="00D71F5C">
                <w:rPr>
                  <w:rStyle w:val="Hyperlink"/>
                  <w:rFonts w:ascii="Centaur" w:hAnsi="Centaur"/>
                  <w:sz w:val="20"/>
                  <w:szCs w:val="20"/>
                </w:rPr>
                <w:t>AWS Certified Solutions Architect</w:t>
              </w:r>
            </w:hyperlink>
            <w:r w:rsidR="00D33D05" w:rsidRPr="00D71F5C">
              <w:rPr>
                <w:rFonts w:ascii="Centaur" w:hAnsi="Centaur"/>
                <w:sz w:val="20"/>
                <w:szCs w:val="20"/>
              </w:rPr>
              <w:t xml:space="preserve"> : </w:t>
            </w:r>
            <w:r w:rsidR="004D3BA9" w:rsidRPr="00D71F5C">
              <w:rPr>
                <w:rFonts w:ascii="Centaur" w:hAnsi="Centaur"/>
                <w:sz w:val="20"/>
                <w:szCs w:val="20"/>
              </w:rPr>
              <w:t>Click l</w:t>
            </w:r>
            <w:r w:rsidR="002F498D" w:rsidRPr="00D71F5C">
              <w:rPr>
                <w:rFonts w:ascii="Centaur" w:hAnsi="Centaur"/>
                <w:sz w:val="20"/>
                <w:szCs w:val="20"/>
              </w:rPr>
              <w:t>ink</w:t>
            </w:r>
            <w:r w:rsidR="00D33D05" w:rsidRPr="00D71F5C">
              <w:rPr>
                <w:rFonts w:ascii="Centaur" w:hAnsi="Centaur"/>
                <w:sz w:val="20"/>
                <w:szCs w:val="20"/>
              </w:rPr>
              <w:t xml:space="preserve"> to </w:t>
            </w:r>
            <w:r w:rsidR="004D3BA9" w:rsidRPr="00D71F5C">
              <w:rPr>
                <w:rFonts w:ascii="Centaur" w:hAnsi="Centaur"/>
                <w:sz w:val="20"/>
                <w:szCs w:val="20"/>
              </w:rPr>
              <w:t>vi</w:t>
            </w:r>
            <w:r w:rsidR="00D33D05" w:rsidRPr="00D71F5C">
              <w:rPr>
                <w:rFonts w:ascii="Centaur" w:hAnsi="Centaur"/>
                <w:sz w:val="20"/>
                <w:szCs w:val="20"/>
              </w:rPr>
              <w:t xml:space="preserve">ew </w:t>
            </w:r>
            <w:r w:rsidR="004D3BA9" w:rsidRPr="00D71F5C">
              <w:rPr>
                <w:rFonts w:ascii="Centaur" w:hAnsi="Centaur"/>
                <w:sz w:val="20"/>
                <w:szCs w:val="20"/>
              </w:rPr>
              <w:t>b</w:t>
            </w:r>
            <w:r w:rsidR="00D33D05" w:rsidRPr="00D71F5C">
              <w:rPr>
                <w:rFonts w:ascii="Centaur" w:hAnsi="Centaur"/>
                <w:sz w:val="20"/>
                <w:szCs w:val="20"/>
              </w:rPr>
              <w:t>adge</w:t>
            </w:r>
          </w:p>
          <w:p w14:paraId="67BD6181" w14:textId="77777777" w:rsidR="004D3BA9" w:rsidRPr="00D71F5C" w:rsidRDefault="004D3BA9" w:rsidP="004D3BA9">
            <w:pPr>
              <w:pStyle w:val="Date"/>
              <w:numPr>
                <w:ilvl w:val="0"/>
                <w:numId w:val="2"/>
              </w:numPr>
              <w:rPr>
                <w:rFonts w:ascii="Centaur" w:hAnsi="Centaur"/>
                <w:sz w:val="20"/>
                <w:szCs w:val="20"/>
              </w:rPr>
            </w:pPr>
            <w:r w:rsidRPr="00D71F5C">
              <w:rPr>
                <w:rFonts w:ascii="Centaur" w:hAnsi="Centaur"/>
                <w:sz w:val="20"/>
                <w:szCs w:val="20"/>
              </w:rPr>
              <w:t>S</w:t>
            </w:r>
            <w:r w:rsidR="00E23A8E" w:rsidRPr="00D71F5C">
              <w:rPr>
                <w:rFonts w:ascii="Centaur" w:hAnsi="Centaur"/>
                <w:sz w:val="20"/>
                <w:szCs w:val="20"/>
              </w:rPr>
              <w:t>olid knowledge base for writing, reading, and debugging code</w:t>
            </w:r>
          </w:p>
          <w:p w14:paraId="767E0340" w14:textId="77777777" w:rsidR="00D71F5C" w:rsidRPr="00D71F5C" w:rsidRDefault="009752C1" w:rsidP="004D3BA9">
            <w:pPr>
              <w:pStyle w:val="Date"/>
              <w:numPr>
                <w:ilvl w:val="0"/>
                <w:numId w:val="2"/>
              </w:numPr>
              <w:rPr>
                <w:sz w:val="20"/>
                <w:szCs w:val="20"/>
              </w:rPr>
            </w:pPr>
            <w:r w:rsidRPr="00D71F5C">
              <w:rPr>
                <w:rFonts w:ascii="Centaur" w:hAnsi="Centaur"/>
                <w:sz w:val="20"/>
                <w:szCs w:val="20"/>
              </w:rPr>
              <w:t>Read and write code in JavaScript and Python with exposure to other languages</w:t>
            </w:r>
          </w:p>
          <w:p w14:paraId="4FB9850D" w14:textId="04B03215" w:rsidR="004D3BA9" w:rsidRPr="00D71F5C" w:rsidRDefault="00D71F5C" w:rsidP="004D3BA9">
            <w:pPr>
              <w:pStyle w:val="Date"/>
              <w:numPr>
                <w:ilvl w:val="0"/>
                <w:numId w:val="2"/>
              </w:numPr>
              <w:rPr>
                <w:sz w:val="20"/>
                <w:szCs w:val="20"/>
              </w:rPr>
            </w:pPr>
            <w:proofErr w:type="spellStart"/>
            <w:r>
              <w:rPr>
                <w:rFonts w:ascii="Centaur" w:hAnsi="Centaur"/>
                <w:sz w:val="20"/>
                <w:szCs w:val="20"/>
              </w:rPr>
              <w:t>GitBash</w:t>
            </w:r>
            <w:proofErr w:type="spellEnd"/>
            <w:r>
              <w:rPr>
                <w:rFonts w:ascii="Centaur" w:hAnsi="Centaur"/>
                <w:sz w:val="20"/>
                <w:szCs w:val="20"/>
              </w:rPr>
              <w:t xml:space="preserve"> and GitHub</w:t>
            </w:r>
          </w:p>
          <w:p w14:paraId="35414DEE" w14:textId="77777777" w:rsidR="004D3BA9" w:rsidRPr="00D71F5C" w:rsidRDefault="00E23A8E" w:rsidP="004D3BA9">
            <w:pPr>
              <w:pStyle w:val="Date"/>
              <w:numPr>
                <w:ilvl w:val="0"/>
                <w:numId w:val="2"/>
              </w:numPr>
              <w:rPr>
                <w:rFonts w:ascii="Centaur" w:hAnsi="Centaur"/>
                <w:sz w:val="20"/>
                <w:szCs w:val="20"/>
              </w:rPr>
            </w:pPr>
            <w:r w:rsidRPr="00D71F5C">
              <w:rPr>
                <w:rFonts w:ascii="Centaur" w:hAnsi="Centaur"/>
                <w:sz w:val="20"/>
                <w:szCs w:val="20"/>
              </w:rPr>
              <w:t>NoSQL Database proficiency</w:t>
            </w:r>
          </w:p>
          <w:p w14:paraId="4AE005B4"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Understanding of NoSQL scaling and performance principles</w:t>
            </w:r>
          </w:p>
          <w:p w14:paraId="6614D2D0"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Experience with AWS CLI</w:t>
            </w:r>
            <w:r w:rsidR="009752C1" w:rsidRPr="00D71F5C">
              <w:rPr>
                <w:rFonts w:ascii="Centaur" w:hAnsi="Centaur"/>
                <w:sz w:val="20"/>
                <w:szCs w:val="20"/>
              </w:rPr>
              <w:t xml:space="preserve"> and IAM permissions and security principles</w:t>
            </w:r>
            <w:r w:rsidRPr="00D71F5C">
              <w:rPr>
                <w:rFonts w:ascii="Centaur" w:hAnsi="Centaur"/>
                <w:sz w:val="20"/>
                <w:szCs w:val="20"/>
              </w:rPr>
              <w:t xml:space="preserve"> </w:t>
            </w:r>
          </w:p>
          <w:p w14:paraId="6D34DCE7"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Currently experimenting with Python and JavaScript AWS SDKs</w:t>
            </w:r>
          </w:p>
          <w:p w14:paraId="62C665D5" w14:textId="703D886C"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Configuring cloud environments for prototyping and testing</w:t>
            </w:r>
          </w:p>
          <w:p w14:paraId="4EFC3A59" w14:textId="77777777" w:rsidR="004D3BA9" w:rsidRPr="00D71F5C" w:rsidRDefault="004D3BA9" w:rsidP="004D3BA9">
            <w:pPr>
              <w:pStyle w:val="Date"/>
              <w:numPr>
                <w:ilvl w:val="0"/>
                <w:numId w:val="2"/>
              </w:numPr>
              <w:rPr>
                <w:rFonts w:ascii="Centaur" w:hAnsi="Centaur"/>
                <w:sz w:val="20"/>
                <w:szCs w:val="20"/>
              </w:rPr>
            </w:pPr>
            <w:r w:rsidRPr="00D71F5C">
              <w:rPr>
                <w:rFonts w:ascii="Centaur" w:hAnsi="Centaur"/>
                <w:sz w:val="20"/>
                <w:szCs w:val="20"/>
              </w:rPr>
              <w:t>Configuring software development environments for prototyping and testing</w:t>
            </w:r>
          </w:p>
          <w:p w14:paraId="37815951" w14:textId="77777777" w:rsidR="004D3BA9" w:rsidRPr="00D71F5C" w:rsidRDefault="00DE7FE9" w:rsidP="004D3BA9">
            <w:pPr>
              <w:pStyle w:val="Date"/>
              <w:numPr>
                <w:ilvl w:val="0"/>
                <w:numId w:val="2"/>
              </w:numPr>
              <w:rPr>
                <w:rFonts w:ascii="Centaur" w:hAnsi="Centaur"/>
                <w:sz w:val="20"/>
                <w:szCs w:val="20"/>
              </w:rPr>
            </w:pPr>
            <w:r w:rsidRPr="00D71F5C">
              <w:rPr>
                <w:rFonts w:ascii="Centaur" w:hAnsi="Centaur"/>
                <w:sz w:val="20"/>
                <w:szCs w:val="20"/>
              </w:rPr>
              <w:t>Knowledgeable in amazon EC2</w:t>
            </w:r>
            <w:r w:rsidR="009752C1" w:rsidRPr="00D71F5C">
              <w:rPr>
                <w:rFonts w:ascii="Centaur" w:hAnsi="Centaur"/>
                <w:sz w:val="20"/>
                <w:szCs w:val="20"/>
              </w:rPr>
              <w:t xml:space="preserve"> and VPC setup, config and use</w:t>
            </w:r>
          </w:p>
          <w:p w14:paraId="413514B5" w14:textId="684BC03A" w:rsidR="004D3BA9" w:rsidRPr="00D71F5C" w:rsidRDefault="009752C1" w:rsidP="004D3BA9">
            <w:pPr>
              <w:pStyle w:val="Date"/>
              <w:numPr>
                <w:ilvl w:val="0"/>
                <w:numId w:val="2"/>
              </w:numPr>
              <w:rPr>
                <w:rFonts w:ascii="Centaur" w:hAnsi="Centaur"/>
                <w:sz w:val="20"/>
                <w:szCs w:val="20"/>
              </w:rPr>
            </w:pPr>
            <w:r w:rsidRPr="00D71F5C">
              <w:rPr>
                <w:rFonts w:ascii="Centaur" w:hAnsi="Centaur"/>
                <w:sz w:val="20"/>
                <w:szCs w:val="20"/>
              </w:rPr>
              <w:t>Comfortable working from documentation for</w:t>
            </w:r>
            <w:r w:rsidR="00D71F5C">
              <w:rPr>
                <w:rFonts w:ascii="Centaur" w:hAnsi="Centaur"/>
                <w:sz w:val="20"/>
                <w:szCs w:val="20"/>
              </w:rPr>
              <w:t xml:space="preserve"> </w:t>
            </w:r>
            <w:r w:rsidRPr="00D71F5C">
              <w:rPr>
                <w:rFonts w:ascii="Centaur" w:hAnsi="Centaur"/>
                <w:sz w:val="20"/>
                <w:szCs w:val="20"/>
              </w:rPr>
              <w:t>unfamiliar technologies</w:t>
            </w:r>
          </w:p>
          <w:p w14:paraId="37AEB606" w14:textId="3C04B0D4" w:rsidR="00036450" w:rsidRPr="004D3BA9" w:rsidRDefault="009752C1" w:rsidP="004D3BA9">
            <w:pPr>
              <w:pStyle w:val="Date"/>
              <w:numPr>
                <w:ilvl w:val="0"/>
                <w:numId w:val="2"/>
              </w:numPr>
              <w:rPr>
                <w:rFonts w:ascii="Centaur" w:hAnsi="Centaur"/>
              </w:rPr>
            </w:pPr>
            <w:r w:rsidRPr="00D71F5C">
              <w:rPr>
                <w:rFonts w:ascii="Centaur" w:hAnsi="Centaur"/>
                <w:sz w:val="20"/>
                <w:szCs w:val="20"/>
              </w:rPr>
              <w:t>Experience with automating deployment of AWS services with Python Lambda and CloudFormation.</w:t>
            </w:r>
            <w:r w:rsidRPr="00D71F5C">
              <w:rPr>
                <w:rFonts w:ascii="Centaur" w:hAnsi="Centaur"/>
                <w:sz w:val="20"/>
                <w:szCs w:val="20"/>
              </w:rPr>
              <w:br/>
            </w:r>
            <w:sdt>
              <w:sdtPr>
                <w:rPr>
                  <w:rFonts w:ascii="Centaur" w:hAnsi="Centaur"/>
                </w:rPr>
                <w:id w:val="1669594239"/>
                <w:placeholder>
                  <w:docPart w:val="16C66DD882854393942BA304FA2A2F68"/>
                </w:placeholder>
                <w:temporary/>
                <w:showingPlcHdr/>
                <w15:appearance w15:val="hidden"/>
              </w:sdtPr>
              <w:sdtEndPr/>
              <w:sdtContent>
                <w:r w:rsidR="00180329" w:rsidRPr="004D3BA9">
                  <w:rPr>
                    <w:rStyle w:val="Heading2Char"/>
                    <w:rFonts w:ascii="Centaur" w:hAnsi="Centaur"/>
                  </w:rPr>
                  <w:t>SKILLS</w:t>
                </w:r>
              </w:sdtContent>
            </w:sdt>
          </w:p>
          <w:p w14:paraId="4489D780" w14:textId="77777777" w:rsidR="00036450" w:rsidRPr="003D151E" w:rsidRDefault="00112054" w:rsidP="004D3011">
            <w:pPr>
              <w:rPr>
                <w:rFonts w:ascii="Centaur" w:hAnsi="Centaur"/>
                <w:color w:val="FFFFFF" w:themeColor="background1"/>
              </w:rPr>
            </w:pPr>
            <w:r w:rsidRPr="003D151E">
              <w:rPr>
                <w:rFonts w:ascii="Centaur" w:hAnsi="Centaur"/>
                <w:noProof/>
                <w:color w:val="000000" w:themeColor="text1"/>
                <w:lang w:eastAsia="en-US"/>
              </w:rPr>
              <w:drawing>
                <wp:inline distT="0" distB="0" distL="0" distR="0" wp14:anchorId="7E3C42B3" wp14:editId="4A72C717">
                  <wp:extent cx="3657600" cy="1762125"/>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4D3BA9" w14:paraId="0BED883C" w14:textId="77777777" w:rsidTr="001B2ABD">
        <w:tc>
          <w:tcPr>
            <w:tcW w:w="3600" w:type="dxa"/>
          </w:tcPr>
          <w:p w14:paraId="1E96BC53" w14:textId="77777777" w:rsidR="004D3BA9" w:rsidRDefault="004D3BA9" w:rsidP="00036450">
            <w:pPr>
              <w:pStyle w:val="Heading3"/>
            </w:pPr>
          </w:p>
        </w:tc>
        <w:tc>
          <w:tcPr>
            <w:tcW w:w="720" w:type="dxa"/>
          </w:tcPr>
          <w:p w14:paraId="17C384E9" w14:textId="77777777" w:rsidR="004D3BA9" w:rsidRDefault="004D3BA9" w:rsidP="000C45FF">
            <w:pPr>
              <w:tabs>
                <w:tab w:val="left" w:pos="990"/>
              </w:tabs>
            </w:pPr>
          </w:p>
        </w:tc>
        <w:tc>
          <w:tcPr>
            <w:tcW w:w="6470" w:type="dxa"/>
          </w:tcPr>
          <w:p w14:paraId="42CEA06F" w14:textId="77777777" w:rsidR="004D3BA9" w:rsidRPr="003D151E" w:rsidRDefault="004D3BA9" w:rsidP="00036450">
            <w:pPr>
              <w:pStyle w:val="Heading2"/>
              <w:rPr>
                <w:rFonts w:ascii="Centaur" w:hAnsi="Centaur"/>
              </w:rPr>
            </w:pPr>
          </w:p>
        </w:tc>
      </w:tr>
    </w:tbl>
    <w:p w14:paraId="33CA9350" w14:textId="77777777" w:rsidR="0043117B" w:rsidRDefault="00B6742F"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DD43" w14:textId="77777777" w:rsidR="00B6742F" w:rsidRDefault="00B6742F" w:rsidP="000C45FF">
      <w:r>
        <w:separator/>
      </w:r>
    </w:p>
  </w:endnote>
  <w:endnote w:type="continuationSeparator" w:id="0">
    <w:p w14:paraId="655E8BD1" w14:textId="77777777" w:rsidR="00B6742F" w:rsidRDefault="00B6742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2A1CD" w14:textId="77777777" w:rsidR="00B6742F" w:rsidRDefault="00B6742F" w:rsidP="000C45FF">
      <w:r>
        <w:separator/>
      </w:r>
    </w:p>
  </w:footnote>
  <w:footnote w:type="continuationSeparator" w:id="0">
    <w:p w14:paraId="7B23FD86" w14:textId="77777777" w:rsidR="00B6742F" w:rsidRDefault="00B6742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4D27B" w14:textId="77777777" w:rsidR="000C45FF" w:rsidRDefault="000C45FF">
    <w:pPr>
      <w:pStyle w:val="Header"/>
    </w:pPr>
    <w:r>
      <w:rPr>
        <w:noProof/>
        <w:lang w:eastAsia="en-US"/>
      </w:rPr>
      <w:drawing>
        <wp:anchor distT="0" distB="0" distL="114300" distR="114300" simplePos="0" relativeHeight="251658240" behindDoc="1" locked="0" layoutInCell="1" allowOverlap="1" wp14:anchorId="143103FA" wp14:editId="377250CF">
          <wp:simplePos x="0" y="0"/>
          <wp:positionH relativeFrom="page">
            <wp:align>center</wp:align>
          </wp:positionH>
          <wp:positionV relativeFrom="page">
            <wp:align>center</wp:align>
          </wp:positionV>
          <wp:extent cx="7260336" cy="9628632"/>
          <wp:effectExtent l="0" t="0" r="0" b="0"/>
          <wp:wrapNone/>
          <wp:docPr id="3" name="Graphic 3" descr="decorati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11EA"/>
    <w:multiLevelType w:val="hybridMultilevel"/>
    <w:tmpl w:val="F1A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F5C32"/>
    <w:multiLevelType w:val="hybridMultilevel"/>
    <w:tmpl w:val="60E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ocumentProtection w:edit="readOnly" w:enforcement="1" w:cryptProviderType="rsaAES" w:cryptAlgorithmClass="hash" w:cryptAlgorithmType="typeAny" w:cryptAlgorithmSid="14" w:cryptSpinCount="100000" w:hash="PWRjSyGU2mu2BW5sYXRdNV7YCB2oBlaVHO8jzIsPCRprVtTE4Jfw0P/qHp7NQ0lhooksePNvqpqMxv6d6hka6g==" w:salt="hl9mnSDzWGNY1Gwo1364b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74"/>
    <w:rsid w:val="00036450"/>
    <w:rsid w:val="00087CF5"/>
    <w:rsid w:val="000C45FF"/>
    <w:rsid w:val="000E3FD1"/>
    <w:rsid w:val="000E64B9"/>
    <w:rsid w:val="00112054"/>
    <w:rsid w:val="00144261"/>
    <w:rsid w:val="00145771"/>
    <w:rsid w:val="001525E1"/>
    <w:rsid w:val="00176271"/>
    <w:rsid w:val="00180329"/>
    <w:rsid w:val="0019001F"/>
    <w:rsid w:val="001A74A5"/>
    <w:rsid w:val="001B2ABD"/>
    <w:rsid w:val="001E0391"/>
    <w:rsid w:val="001E1759"/>
    <w:rsid w:val="001F1ECC"/>
    <w:rsid w:val="002400EB"/>
    <w:rsid w:val="00256CF7"/>
    <w:rsid w:val="002B4C0D"/>
    <w:rsid w:val="002F498D"/>
    <w:rsid w:val="0030481B"/>
    <w:rsid w:val="00347C8A"/>
    <w:rsid w:val="0037121F"/>
    <w:rsid w:val="003D151E"/>
    <w:rsid w:val="004071FC"/>
    <w:rsid w:val="00445947"/>
    <w:rsid w:val="004813B3"/>
    <w:rsid w:val="00496591"/>
    <w:rsid w:val="004C63E4"/>
    <w:rsid w:val="004D3011"/>
    <w:rsid w:val="004D3BA9"/>
    <w:rsid w:val="00522311"/>
    <w:rsid w:val="005262AC"/>
    <w:rsid w:val="005C3674"/>
    <w:rsid w:val="005E39D5"/>
    <w:rsid w:val="00600670"/>
    <w:rsid w:val="0062123A"/>
    <w:rsid w:val="0063369F"/>
    <w:rsid w:val="00641C0F"/>
    <w:rsid w:val="00645E45"/>
    <w:rsid w:val="00646E75"/>
    <w:rsid w:val="0067112E"/>
    <w:rsid w:val="006771D0"/>
    <w:rsid w:val="006D00E9"/>
    <w:rsid w:val="00715FCB"/>
    <w:rsid w:val="00743101"/>
    <w:rsid w:val="007501B4"/>
    <w:rsid w:val="007867A0"/>
    <w:rsid w:val="007927F5"/>
    <w:rsid w:val="007F34CC"/>
    <w:rsid w:val="00802CA0"/>
    <w:rsid w:val="0081580A"/>
    <w:rsid w:val="00820E85"/>
    <w:rsid w:val="00826BB5"/>
    <w:rsid w:val="008A7DB0"/>
    <w:rsid w:val="00910BD8"/>
    <w:rsid w:val="00945113"/>
    <w:rsid w:val="009752C1"/>
    <w:rsid w:val="009E2966"/>
    <w:rsid w:val="009F5482"/>
    <w:rsid w:val="00A01BAE"/>
    <w:rsid w:val="00A15FE6"/>
    <w:rsid w:val="00A2118D"/>
    <w:rsid w:val="00A2784E"/>
    <w:rsid w:val="00A7021D"/>
    <w:rsid w:val="00AD76E2"/>
    <w:rsid w:val="00B15A81"/>
    <w:rsid w:val="00B20152"/>
    <w:rsid w:val="00B34C4D"/>
    <w:rsid w:val="00B45488"/>
    <w:rsid w:val="00B63B06"/>
    <w:rsid w:val="00B63D75"/>
    <w:rsid w:val="00B6742F"/>
    <w:rsid w:val="00B70850"/>
    <w:rsid w:val="00B82046"/>
    <w:rsid w:val="00C066B6"/>
    <w:rsid w:val="00C37BA1"/>
    <w:rsid w:val="00C4674C"/>
    <w:rsid w:val="00C506CF"/>
    <w:rsid w:val="00C52C4F"/>
    <w:rsid w:val="00C72BED"/>
    <w:rsid w:val="00C877B5"/>
    <w:rsid w:val="00C90819"/>
    <w:rsid w:val="00C9578B"/>
    <w:rsid w:val="00D232FD"/>
    <w:rsid w:val="00D2522B"/>
    <w:rsid w:val="00D33D05"/>
    <w:rsid w:val="00D5459D"/>
    <w:rsid w:val="00D71F5C"/>
    <w:rsid w:val="00DC21F3"/>
    <w:rsid w:val="00DD172A"/>
    <w:rsid w:val="00DD2D7B"/>
    <w:rsid w:val="00DE7FE9"/>
    <w:rsid w:val="00E23A8E"/>
    <w:rsid w:val="00E25A26"/>
    <w:rsid w:val="00E4381A"/>
    <w:rsid w:val="00E55D74"/>
    <w:rsid w:val="00F02C8F"/>
    <w:rsid w:val="00F4535D"/>
    <w:rsid w:val="00F47F8D"/>
    <w:rsid w:val="00F57687"/>
    <w:rsid w:val="00F60274"/>
    <w:rsid w:val="00F77FB9"/>
    <w:rsid w:val="00FB068F"/>
    <w:rsid w:val="00FC6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28CE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A1"/>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C37BA1"/>
    <w:rPr>
      <w:color w:val="DD8047" w:themeColor="accent2"/>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styleId="FollowedHyperlink">
    <w:name w:val="FollowedHyperlink"/>
    <w:basedOn w:val="DefaultParagraphFont"/>
    <w:uiPriority w:val="99"/>
    <w:semiHidden/>
    <w:unhideWhenUsed/>
    <w:rsid w:val="005C3674"/>
    <w:rPr>
      <w:color w:val="704404" w:themeColor="followedHyperlink"/>
      <w:u w:val="single"/>
    </w:rPr>
  </w:style>
  <w:style w:type="character" w:styleId="UnresolvedMention">
    <w:name w:val="Unresolved Mention"/>
    <w:basedOn w:val="DefaultParagraphFont"/>
    <w:uiPriority w:val="99"/>
    <w:semiHidden/>
    <w:unhideWhenUsed/>
    <w:rsid w:val="00D33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ertmetrics.com/amazon/public/badge.aspx?i=1&amp;t=c&amp;d=2019-11-21&amp;ci=AWS0070348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Blue%20grey%20resume(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tx1">
                <a:lumMod val="95000"/>
                <a:lumOff val="5000"/>
              </a:schemeClr>
            </a:solidFill>
            <a:ln>
              <a:solidFill>
                <a:schemeClr val="tx1">
                  <a:lumMod val="95000"/>
                  <a:lumOff val="5000"/>
                </a:schemeClr>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Sheet1!$A$2:$A$14</c:f>
              <c:strCache>
                <c:ptCount val="12"/>
                <c:pt idx="1">
                  <c:v>Automation/Scripting</c:v>
                </c:pt>
                <c:pt idx="2">
                  <c:v>DynamoDB</c:v>
                </c:pt>
                <c:pt idx="3">
                  <c:v>Express</c:v>
                </c:pt>
                <c:pt idx="4">
                  <c:v>Node.js</c:v>
                </c:pt>
                <c:pt idx="5">
                  <c:v>JavaScript</c:v>
                </c:pt>
                <c:pt idx="6">
                  <c:v>GitHub</c:v>
                </c:pt>
                <c:pt idx="7">
                  <c:v>Git Bash</c:v>
                </c:pt>
                <c:pt idx="8">
                  <c:v>NoSql Databases</c:v>
                </c:pt>
                <c:pt idx="9">
                  <c:v>HTML</c:v>
                </c:pt>
                <c:pt idx="10">
                  <c:v>CSS</c:v>
                </c:pt>
                <c:pt idx="11">
                  <c:v>Python</c:v>
                </c:pt>
              </c:strCache>
            </c:strRef>
          </c:cat>
          <c:val>
            <c:numRef>
              <c:f>Sheet1!$B$2:$B$14</c:f>
              <c:numCache>
                <c:formatCode>General</c:formatCode>
                <c:ptCount val="13"/>
                <c:pt idx="1">
                  <c:v>1</c:v>
                </c:pt>
                <c:pt idx="2">
                  <c:v>1</c:v>
                </c:pt>
                <c:pt idx="3">
                  <c:v>1</c:v>
                </c:pt>
                <c:pt idx="4">
                  <c:v>1</c:v>
                </c:pt>
                <c:pt idx="5">
                  <c:v>1</c:v>
                </c:pt>
                <c:pt idx="6">
                  <c:v>1</c:v>
                </c:pt>
                <c:pt idx="7">
                  <c:v>1</c:v>
                </c:pt>
                <c:pt idx="8">
                  <c:v>1</c:v>
                </c:pt>
                <c:pt idx="9">
                  <c:v>1</c:v>
                </c:pt>
                <c:pt idx="10">
                  <c:v>1</c:v>
                </c:pt>
                <c:pt idx="11">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297116352"/>
        <c:axId val="297115792"/>
      </c:barChart>
      <c:catAx>
        <c:axId val="297116352"/>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97115792"/>
        <c:crosses val="autoZero"/>
        <c:auto val="1"/>
        <c:lblAlgn val="ctr"/>
        <c:lblOffset val="100"/>
        <c:noMultiLvlLbl val="0"/>
      </c:catAx>
      <c:valAx>
        <c:axId val="297115792"/>
        <c:scaling>
          <c:orientation val="minMax"/>
          <c:max val="1"/>
        </c:scaling>
        <c:delete val="1"/>
        <c:axPos val="b"/>
        <c:numFmt formatCode="0.00%" sourceLinked="0"/>
        <c:majorTickMark val="none"/>
        <c:minorTickMark val="none"/>
        <c:tickLblPos val="nextTo"/>
        <c:crossAx val="297116352"/>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8C59289FAA40F98B763F9DC30A3821"/>
        <w:category>
          <w:name w:val="General"/>
          <w:gallery w:val="placeholder"/>
        </w:category>
        <w:types>
          <w:type w:val="bbPlcHdr"/>
        </w:types>
        <w:behaviors>
          <w:behavior w:val="content"/>
        </w:behaviors>
        <w:guid w:val="{7070CEA0-9AB8-41A6-9637-3AFD5D243019}"/>
      </w:docPartPr>
      <w:docPartBody>
        <w:p w:rsidR="00985792" w:rsidRDefault="006D0297">
          <w:pPr>
            <w:pStyle w:val="358C59289FAA40F98B763F9DC30A3821"/>
          </w:pPr>
          <w:r w:rsidRPr="00D5459D">
            <w:t>Profile</w:t>
          </w:r>
        </w:p>
      </w:docPartBody>
    </w:docPart>
    <w:docPart>
      <w:docPartPr>
        <w:name w:val="052E695ECE1046ED8C161B92656509B2"/>
        <w:category>
          <w:name w:val="General"/>
          <w:gallery w:val="placeholder"/>
        </w:category>
        <w:types>
          <w:type w:val="bbPlcHdr"/>
        </w:types>
        <w:behaviors>
          <w:behavior w:val="content"/>
        </w:behaviors>
        <w:guid w:val="{9A206B8B-8A00-46F0-AFC5-6AFB7A9A424E}"/>
      </w:docPartPr>
      <w:docPartBody>
        <w:p w:rsidR="00985792" w:rsidRDefault="006D0297">
          <w:pPr>
            <w:pStyle w:val="052E695ECE1046ED8C161B92656509B2"/>
          </w:pPr>
          <w:r w:rsidRPr="00036450">
            <w:t>CONTACT</w:t>
          </w:r>
        </w:p>
      </w:docPartBody>
    </w:docPart>
    <w:docPart>
      <w:docPartPr>
        <w:name w:val="141AEB127BE547EFA0563D9F44C326DF"/>
        <w:category>
          <w:name w:val="General"/>
          <w:gallery w:val="placeholder"/>
        </w:category>
        <w:types>
          <w:type w:val="bbPlcHdr"/>
        </w:types>
        <w:behaviors>
          <w:behavior w:val="content"/>
        </w:behaviors>
        <w:guid w:val="{A0FF64DC-0E5E-4C3A-9069-C8E4E2CE4685}"/>
      </w:docPartPr>
      <w:docPartBody>
        <w:p w:rsidR="00985792" w:rsidRDefault="006D0297">
          <w:pPr>
            <w:pStyle w:val="141AEB127BE547EFA0563D9F44C326DF"/>
          </w:pPr>
          <w:r w:rsidRPr="004D3011">
            <w:t>PHONE:</w:t>
          </w:r>
        </w:p>
      </w:docPartBody>
    </w:docPart>
    <w:docPart>
      <w:docPartPr>
        <w:name w:val="C054FD399E3E4507AF70E94C5008C6C5"/>
        <w:category>
          <w:name w:val="General"/>
          <w:gallery w:val="placeholder"/>
        </w:category>
        <w:types>
          <w:type w:val="bbPlcHdr"/>
        </w:types>
        <w:behaviors>
          <w:behavior w:val="content"/>
        </w:behaviors>
        <w:guid w:val="{14AD1F40-1F28-4A97-9A45-E2A254274ACB}"/>
      </w:docPartPr>
      <w:docPartBody>
        <w:p w:rsidR="00985792" w:rsidRDefault="006D0297">
          <w:pPr>
            <w:pStyle w:val="C054FD399E3E4507AF70E94C5008C6C5"/>
          </w:pPr>
          <w:r w:rsidRPr="004D3011">
            <w:t>WEBSITE:</w:t>
          </w:r>
        </w:p>
      </w:docPartBody>
    </w:docPart>
    <w:docPart>
      <w:docPartPr>
        <w:name w:val="014AEA2141084BAA909A6194A76E0C76"/>
        <w:category>
          <w:name w:val="General"/>
          <w:gallery w:val="placeholder"/>
        </w:category>
        <w:types>
          <w:type w:val="bbPlcHdr"/>
        </w:types>
        <w:behaviors>
          <w:behavior w:val="content"/>
        </w:behaviors>
        <w:guid w:val="{D2C05F35-F4AB-4FCF-A5CA-98272396C15A}"/>
      </w:docPartPr>
      <w:docPartBody>
        <w:p w:rsidR="00985792" w:rsidRDefault="006D0297">
          <w:pPr>
            <w:pStyle w:val="014AEA2141084BAA909A6194A76E0C76"/>
          </w:pPr>
          <w:r w:rsidRPr="004D3011">
            <w:t>EMAIL:</w:t>
          </w:r>
        </w:p>
      </w:docPartBody>
    </w:docPart>
    <w:docPart>
      <w:docPartPr>
        <w:name w:val="636F05503DA8416DB33264FAD194DA8D"/>
        <w:category>
          <w:name w:val="General"/>
          <w:gallery w:val="placeholder"/>
        </w:category>
        <w:types>
          <w:type w:val="bbPlcHdr"/>
        </w:types>
        <w:behaviors>
          <w:behavior w:val="content"/>
        </w:behaviors>
        <w:guid w:val="{5CE28EE4-AA98-42A9-AE3F-196DB23DAD30}"/>
      </w:docPartPr>
      <w:docPartBody>
        <w:p w:rsidR="00985792" w:rsidRDefault="006D0297">
          <w:pPr>
            <w:pStyle w:val="636F05503DA8416DB33264FAD194DA8D"/>
          </w:pPr>
          <w:r w:rsidRPr="004D3011">
            <w:t>HOBBIES</w:t>
          </w:r>
        </w:p>
      </w:docPartBody>
    </w:docPart>
    <w:docPart>
      <w:docPartPr>
        <w:name w:val="16C66DD882854393942BA304FA2A2F68"/>
        <w:category>
          <w:name w:val="General"/>
          <w:gallery w:val="placeholder"/>
        </w:category>
        <w:types>
          <w:type w:val="bbPlcHdr"/>
        </w:types>
        <w:behaviors>
          <w:behavior w:val="content"/>
        </w:behaviors>
        <w:guid w:val="{3F2ED502-9235-45B9-A19F-264FCD93E4E2}"/>
      </w:docPartPr>
      <w:docPartBody>
        <w:p w:rsidR="00985792" w:rsidRDefault="006D0297">
          <w:pPr>
            <w:pStyle w:val="16C66DD882854393942BA304FA2A2F6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entaur">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Proxima Nov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297"/>
    <w:rsid w:val="00252403"/>
    <w:rsid w:val="00344E96"/>
    <w:rsid w:val="005332E3"/>
    <w:rsid w:val="00564177"/>
    <w:rsid w:val="006D0297"/>
    <w:rsid w:val="00752DDB"/>
    <w:rsid w:val="008B25F4"/>
    <w:rsid w:val="009112FD"/>
    <w:rsid w:val="00985792"/>
    <w:rsid w:val="00A3547F"/>
    <w:rsid w:val="00BE0D2B"/>
    <w:rsid w:val="00CB34C7"/>
    <w:rsid w:val="00CD24F2"/>
    <w:rsid w:val="00D11EE6"/>
    <w:rsid w:val="00F9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13703CBBD4FE2B3598CF311F444A0">
    <w:name w:val="52013703CBBD4FE2B3598CF311F444A0"/>
  </w:style>
  <w:style w:type="paragraph" w:customStyle="1" w:styleId="E71BEFBE469A4CDF8CC3DC67C9203499">
    <w:name w:val="E71BEFBE469A4CDF8CC3DC67C9203499"/>
  </w:style>
  <w:style w:type="paragraph" w:customStyle="1" w:styleId="358C59289FAA40F98B763F9DC30A3821">
    <w:name w:val="358C59289FAA40F98B763F9DC30A3821"/>
  </w:style>
  <w:style w:type="paragraph" w:customStyle="1" w:styleId="61E41289BF9C4F448F990D84D96FE822">
    <w:name w:val="61E41289BF9C4F448F990D84D96FE822"/>
  </w:style>
  <w:style w:type="paragraph" w:customStyle="1" w:styleId="052E695ECE1046ED8C161B92656509B2">
    <w:name w:val="052E695ECE1046ED8C161B92656509B2"/>
  </w:style>
  <w:style w:type="paragraph" w:customStyle="1" w:styleId="141AEB127BE547EFA0563D9F44C326DF">
    <w:name w:val="141AEB127BE547EFA0563D9F44C326DF"/>
  </w:style>
  <w:style w:type="paragraph" w:customStyle="1" w:styleId="E2A2290540C340369B7C0AB6127067A0">
    <w:name w:val="E2A2290540C340369B7C0AB6127067A0"/>
  </w:style>
  <w:style w:type="paragraph" w:customStyle="1" w:styleId="C054FD399E3E4507AF70E94C5008C6C5">
    <w:name w:val="C054FD399E3E4507AF70E94C5008C6C5"/>
  </w:style>
  <w:style w:type="paragraph" w:customStyle="1" w:styleId="E56281D293E947B284DDA0D6C314C33D">
    <w:name w:val="E56281D293E947B284DDA0D6C314C33D"/>
  </w:style>
  <w:style w:type="paragraph" w:customStyle="1" w:styleId="014AEA2141084BAA909A6194A76E0C76">
    <w:name w:val="014AEA2141084BAA909A6194A76E0C76"/>
  </w:style>
  <w:style w:type="character" w:styleId="Hyperlink">
    <w:name w:val="Hyperlink"/>
    <w:basedOn w:val="DefaultParagraphFont"/>
    <w:uiPriority w:val="99"/>
    <w:unhideWhenUsed/>
    <w:rPr>
      <w:color w:val="ED7D31" w:themeColor="accent2"/>
      <w:u w:val="single"/>
    </w:rPr>
  </w:style>
  <w:style w:type="paragraph" w:customStyle="1" w:styleId="B00ADA19CC4145FC9D0BA132ADBAD9F8">
    <w:name w:val="B00ADA19CC4145FC9D0BA132ADBAD9F8"/>
  </w:style>
  <w:style w:type="paragraph" w:customStyle="1" w:styleId="636F05503DA8416DB33264FAD194DA8D">
    <w:name w:val="636F05503DA8416DB33264FAD194DA8D"/>
  </w:style>
  <w:style w:type="paragraph" w:customStyle="1" w:styleId="444DA593A9174E77A4F4F3E691266D4F">
    <w:name w:val="444DA593A9174E77A4F4F3E691266D4F"/>
  </w:style>
  <w:style w:type="paragraph" w:customStyle="1" w:styleId="B90DEE58836943169BE4CBA21EDEEB57">
    <w:name w:val="B90DEE58836943169BE4CBA21EDEEB57"/>
  </w:style>
  <w:style w:type="paragraph" w:customStyle="1" w:styleId="51557952740446419316E1F19B8E293E">
    <w:name w:val="51557952740446419316E1F19B8E293E"/>
  </w:style>
  <w:style w:type="paragraph" w:customStyle="1" w:styleId="85E38E011CAC42D29B83E35B8F8135C7">
    <w:name w:val="85E38E011CAC42D29B83E35B8F8135C7"/>
  </w:style>
  <w:style w:type="paragraph" w:customStyle="1" w:styleId="53C71E324174474889A83893AEE49628">
    <w:name w:val="53C71E324174474889A83893AEE49628"/>
  </w:style>
  <w:style w:type="paragraph" w:customStyle="1" w:styleId="DE661CA807E344BA8CDBCB6448F3D087">
    <w:name w:val="DE661CA807E344BA8CDBCB6448F3D087"/>
  </w:style>
  <w:style w:type="paragraph" w:customStyle="1" w:styleId="8BDCCBF852BF4E648537E2E35D7D29EC">
    <w:name w:val="8BDCCBF852BF4E648537E2E35D7D29EC"/>
  </w:style>
  <w:style w:type="paragraph" w:customStyle="1" w:styleId="69EC8E3597124A298E4BE169C6D5022F">
    <w:name w:val="69EC8E3597124A298E4BE169C6D5022F"/>
  </w:style>
  <w:style w:type="paragraph" w:customStyle="1" w:styleId="E409BC7861FA40A08AB8C40D919A7222">
    <w:name w:val="E409BC7861FA40A08AB8C40D919A7222"/>
  </w:style>
  <w:style w:type="paragraph" w:customStyle="1" w:styleId="FE4F21C75EA64CBA8E14BC8074B3DACF">
    <w:name w:val="FE4F21C75EA64CBA8E14BC8074B3DACF"/>
  </w:style>
  <w:style w:type="paragraph" w:customStyle="1" w:styleId="82B6523E8D2A488E9C5FF3B3E3BD03F7">
    <w:name w:val="82B6523E8D2A488E9C5FF3B3E3BD03F7"/>
  </w:style>
  <w:style w:type="paragraph" w:customStyle="1" w:styleId="7CBC16C8BD484A9A90C7862CFD5E5A2E">
    <w:name w:val="7CBC16C8BD484A9A90C7862CFD5E5A2E"/>
  </w:style>
  <w:style w:type="paragraph" w:customStyle="1" w:styleId="3BC37C38E1074705B6AB31942C9DB1F6">
    <w:name w:val="3BC37C38E1074705B6AB31942C9DB1F6"/>
  </w:style>
  <w:style w:type="paragraph" w:customStyle="1" w:styleId="452C22C3C07A4F1194F9C7F0E1BB46BE">
    <w:name w:val="452C22C3C07A4F1194F9C7F0E1BB46BE"/>
  </w:style>
  <w:style w:type="paragraph" w:customStyle="1" w:styleId="4AE6602C796742319B54E28DB02055BF">
    <w:name w:val="4AE6602C796742319B54E28DB02055BF"/>
  </w:style>
  <w:style w:type="paragraph" w:customStyle="1" w:styleId="085F1757BAC24865B2F498FFA37A7B27">
    <w:name w:val="085F1757BAC24865B2F498FFA37A7B27"/>
  </w:style>
  <w:style w:type="paragraph" w:customStyle="1" w:styleId="3B053D62D7444D6788F91D0737BF96EE">
    <w:name w:val="3B053D62D7444D6788F91D0737BF96EE"/>
  </w:style>
  <w:style w:type="paragraph" w:customStyle="1" w:styleId="42DE9515FB374C67944FF7C0045EF448">
    <w:name w:val="42DE9515FB374C67944FF7C0045EF448"/>
  </w:style>
  <w:style w:type="paragraph" w:customStyle="1" w:styleId="E304280C3C77403481CB65511F9CC5E0">
    <w:name w:val="E304280C3C77403481CB65511F9CC5E0"/>
  </w:style>
  <w:style w:type="paragraph" w:customStyle="1" w:styleId="774E985A6D4843D4BE0D0F15EDB85460">
    <w:name w:val="774E985A6D4843D4BE0D0F15EDB85460"/>
  </w:style>
  <w:style w:type="paragraph" w:customStyle="1" w:styleId="1F88B2DC8BEA46AC8A92958BDBE77D5E">
    <w:name w:val="1F88B2DC8BEA46AC8A92958BDBE77D5E"/>
  </w:style>
  <w:style w:type="paragraph" w:customStyle="1" w:styleId="5B514A75BA6445B8822942DCAE44D4F9">
    <w:name w:val="5B514A75BA6445B8822942DCAE44D4F9"/>
  </w:style>
  <w:style w:type="paragraph" w:customStyle="1" w:styleId="A5D9BC8D95384533B46DB1730C74A7AE">
    <w:name w:val="A5D9BC8D95384533B46DB1730C74A7AE"/>
  </w:style>
  <w:style w:type="paragraph" w:customStyle="1" w:styleId="7E342213ED134F1FA6A1FB583B2E4532">
    <w:name w:val="7E342213ED134F1FA6A1FB583B2E4532"/>
  </w:style>
  <w:style w:type="paragraph" w:customStyle="1" w:styleId="E8F69E478FEF4001A27CCF5DBF36D47D">
    <w:name w:val="E8F69E478FEF4001A27CCF5DBF36D47D"/>
  </w:style>
  <w:style w:type="paragraph" w:customStyle="1" w:styleId="FD870FB436D9467A9107DDEDDE497EEA">
    <w:name w:val="FD870FB436D9467A9107DDEDDE497EEA"/>
  </w:style>
  <w:style w:type="paragraph" w:customStyle="1" w:styleId="4B3904C20CDA4F5F82934BD6334E0AA4">
    <w:name w:val="4B3904C20CDA4F5F82934BD6334E0AA4"/>
  </w:style>
  <w:style w:type="paragraph" w:customStyle="1" w:styleId="520A8E45936D49CD946EC582AD15F83B">
    <w:name w:val="520A8E45936D49CD946EC582AD15F83B"/>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16C66DD882854393942BA304FA2A2F68">
    <w:name w:val="16C66DD882854393942BA304FA2A2F68"/>
  </w:style>
  <w:style w:type="paragraph" w:customStyle="1" w:styleId="ACC9D3C1A48D45849806F8C1FCDBD59C">
    <w:name w:val="ACC9D3C1A48D45849806F8C1FCDBD59C"/>
    <w:rsid w:val="00F97B4D"/>
  </w:style>
  <w:style w:type="paragraph" w:customStyle="1" w:styleId="8078E07AC97541E89D377C37943350CF">
    <w:name w:val="8078E07AC97541E89D377C37943350CF"/>
    <w:rsid w:val="00F97B4D"/>
  </w:style>
  <w:style w:type="paragraph" w:customStyle="1" w:styleId="C8B60C3E95574E4199B9E4F473F07283">
    <w:name w:val="C8B60C3E95574E4199B9E4F473F07283"/>
    <w:rsid w:val="00CB3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B09B9-34A7-4B68-844F-D7B63240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resume(2)</Template>
  <TotalTime>0</TotalTime>
  <Pages>1</Pages>
  <Words>275</Words>
  <Characters>1568</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2019-11-26T18:13:00Z</dcterms:created>
  <dcterms:modified xsi:type="dcterms:W3CDTF">2020-01-19T00:31:00Z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